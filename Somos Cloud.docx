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A2B5A" w14:textId="02AFACCB" w:rsidR="00D077E9" w:rsidRDefault="00D077E9" w:rsidP="00D70D02">
      <w:pPr>
        <w:rPr>
          <w:noProof/>
        </w:rPr>
      </w:pPr>
      <w:r>
        <w:rPr>
          <w:noProof/>
          <w:lang w:bidi="es-ES"/>
        </w:rPr>
        <w:drawing>
          <wp:anchor distT="0" distB="0" distL="114300" distR="114300" simplePos="0" relativeHeight="251658240" behindDoc="1" locked="0" layoutInCell="1" allowOverlap="1" wp14:anchorId="7A57A469" wp14:editId="23147D3F">
            <wp:simplePos x="0" y="0"/>
            <wp:positionH relativeFrom="column">
              <wp:posOffset>-754017</wp:posOffset>
            </wp:positionH>
            <wp:positionV relativeFrom="page">
              <wp:align>bottom</wp:align>
            </wp:positionV>
            <wp:extent cx="7760970" cy="10682514"/>
            <wp:effectExtent l="0" t="0" r="0" b="5080"/>
            <wp:wrapNone/>
            <wp:docPr id="1" name="Imagen 1" descr="vista de la calle con edificios, establecimientos y cantantes de c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10682514"/>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7069E6AB" w14:textId="77777777" w:rsidTr="00AB02A7">
        <w:trPr>
          <w:trHeight w:val="1894"/>
        </w:trPr>
        <w:tc>
          <w:tcPr>
            <w:tcW w:w="5580" w:type="dxa"/>
            <w:tcBorders>
              <w:top w:val="nil"/>
              <w:left w:val="nil"/>
              <w:bottom w:val="nil"/>
              <w:right w:val="nil"/>
            </w:tcBorders>
          </w:tcPr>
          <w:p w14:paraId="125DF144" w14:textId="77777777" w:rsidR="00D077E9" w:rsidRDefault="00D077E9" w:rsidP="00AB02A7">
            <w:pPr>
              <w:rPr>
                <w:noProof/>
              </w:rPr>
            </w:pPr>
            <w:r>
              <w:rPr>
                <w:noProof/>
                <w:lang w:bidi="es-ES"/>
              </w:rPr>
              <mc:AlternateContent>
                <mc:Choice Requires="wps">
                  <w:drawing>
                    <wp:inline distT="0" distB="0" distL="0" distR="0" wp14:anchorId="55763BFD" wp14:editId="33E82B2F">
                      <wp:extent cx="3528695" cy="1733550"/>
                      <wp:effectExtent l="0" t="0" r="0" b="0"/>
                      <wp:docPr id="8" name="Cuadro de texto 8"/>
                      <wp:cNvGraphicFramePr/>
                      <a:graphic xmlns:a="http://schemas.openxmlformats.org/drawingml/2006/main">
                        <a:graphicData uri="http://schemas.microsoft.com/office/word/2010/wordprocessingShape">
                          <wps:wsp>
                            <wps:cNvSpPr txBox="1"/>
                            <wps:spPr>
                              <a:xfrm>
                                <a:off x="0" y="0"/>
                                <a:ext cx="3528695" cy="1733550"/>
                              </a:xfrm>
                              <a:prstGeom prst="rect">
                                <a:avLst/>
                              </a:prstGeom>
                              <a:noFill/>
                              <a:ln w="6350">
                                <a:noFill/>
                              </a:ln>
                            </wps:spPr>
                            <wps:txbx>
                              <w:txbxContent>
                                <w:p w14:paraId="37A2FB72" w14:textId="5BF10AA3" w:rsidR="00D077E9" w:rsidRPr="00D86945" w:rsidRDefault="00D077E9" w:rsidP="00D077E9">
                                  <w:pPr>
                                    <w:pStyle w:val="Ttulo"/>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5763BFD" id="_x0000_t202" coordsize="21600,21600" o:spt="202" path="m,l,21600r21600,l21600,xe">
                      <v:stroke joinstyle="miter"/>
                      <v:path gradientshapeok="t" o:connecttype="rect"/>
                    </v:shapetype>
                    <v:shape id="Cuadro de texto 8" o:spid="_x0000_s1026" type="#_x0000_t202" style="width:277.8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" filled="f" stroked="f" strokeweight=".5pt">
                      <v:textbox>
                        <w:txbxContent>
                          <w:p w14:paraId="37A2FB72" w14:textId="5BF10AA3" w:rsidR="00D077E9" w:rsidRPr="00D86945" w:rsidRDefault="00D077E9" w:rsidP="00D077E9">
                            <w:pPr>
                              <w:pStyle w:val="Ttulo"/>
                              <w:spacing w:after="0"/>
                            </w:pPr>
                          </w:p>
                        </w:txbxContent>
                      </v:textbox>
                      <w10:anchorlock/>
                    </v:shape>
                  </w:pict>
                </mc:Fallback>
              </mc:AlternateContent>
            </w:r>
          </w:p>
          <w:p w14:paraId="38FD81D0" w14:textId="3946928E" w:rsidR="00D077E9" w:rsidRDefault="00D077E9" w:rsidP="00AB02A7">
            <w:pPr>
              <w:rPr>
                <w:noProof/>
              </w:rPr>
            </w:pPr>
          </w:p>
        </w:tc>
      </w:tr>
      <w:tr w:rsidR="00D077E9" w14:paraId="40A3EE97" w14:textId="77777777" w:rsidTr="004E5FEE">
        <w:trPr>
          <w:trHeight w:val="7303"/>
        </w:trPr>
        <w:tc>
          <w:tcPr>
            <w:tcW w:w="5580" w:type="dxa"/>
            <w:tcBorders>
              <w:top w:val="nil"/>
              <w:left w:val="nil"/>
              <w:bottom w:val="nil"/>
              <w:right w:val="nil"/>
            </w:tcBorders>
          </w:tcPr>
          <w:p w14:paraId="29C333B8" w14:textId="77777777" w:rsidR="00D077E9" w:rsidRDefault="00D077E9" w:rsidP="00AB02A7">
            <w:pPr>
              <w:rPr>
                <w:noProof/>
              </w:rPr>
            </w:pPr>
          </w:p>
        </w:tc>
      </w:tr>
      <w:tr w:rsidR="00D077E9" w14:paraId="2352E624" w14:textId="77777777" w:rsidTr="00AB02A7">
        <w:trPr>
          <w:trHeight w:val="2438"/>
        </w:trPr>
        <w:tc>
          <w:tcPr>
            <w:tcW w:w="5580" w:type="dxa"/>
            <w:tcBorders>
              <w:top w:val="nil"/>
              <w:left w:val="nil"/>
              <w:bottom w:val="nil"/>
              <w:right w:val="nil"/>
            </w:tcBorders>
          </w:tcPr>
          <w:p w14:paraId="6C04DB0A" w14:textId="73DF2855" w:rsidR="00D077E9" w:rsidRDefault="00D077E9" w:rsidP="00AB02A7">
            <w:pPr>
              <w:rPr>
                <w:noProof/>
              </w:rPr>
            </w:pPr>
          </w:p>
          <w:p w14:paraId="1153F3B7" w14:textId="089E7AA2" w:rsidR="00D077E9" w:rsidRDefault="00D077E9" w:rsidP="00AB02A7">
            <w:pPr>
              <w:rPr>
                <w:noProof/>
                <w:sz w:val="10"/>
                <w:szCs w:val="10"/>
              </w:rPr>
            </w:pPr>
          </w:p>
          <w:p w14:paraId="5CB9684E" w14:textId="77777777" w:rsidR="00D077E9" w:rsidRDefault="00D077E9" w:rsidP="00AB02A7">
            <w:pPr>
              <w:rPr>
                <w:noProof/>
                <w:sz w:val="10"/>
                <w:szCs w:val="10"/>
              </w:rPr>
            </w:pPr>
          </w:p>
          <w:p w14:paraId="4FE35459" w14:textId="77777777" w:rsidR="00D077E9" w:rsidRDefault="00D077E9" w:rsidP="00AB02A7">
            <w:pPr>
              <w:rPr>
                <w:noProof/>
                <w:sz w:val="10"/>
                <w:szCs w:val="10"/>
              </w:rPr>
            </w:pPr>
          </w:p>
          <w:sdt>
            <w:sdtPr>
              <w:rPr>
                <w:noProof/>
              </w:rPr>
              <w:id w:val="-1740469667"/>
              <w:placeholder>
                <w:docPart w:val="D0934B2735F045C488D815AFDA07DDA3"/>
              </w:placeholder>
              <w15:appearance w15:val="hidden"/>
            </w:sdtPr>
            <w:sdtContent>
              <w:p w14:paraId="76AB02B1" w14:textId="77777777" w:rsidR="00151ED1" w:rsidRDefault="00151ED1" w:rsidP="00151ED1">
                <w:pPr>
                  <w:rPr>
                    <w:noProof/>
                  </w:rPr>
                </w:pPr>
              </w:p>
              <w:p w14:paraId="5F27B644" w14:textId="19933DE2" w:rsidR="00D077E9" w:rsidRDefault="00000000" w:rsidP="00AB02A7">
                <w:pPr>
                  <w:rPr>
                    <w:noProof/>
                  </w:rPr>
                </w:pPr>
              </w:p>
            </w:sdtContent>
          </w:sdt>
          <w:p w14:paraId="348D145C" w14:textId="5FCAE6DD" w:rsidR="00D077E9" w:rsidRPr="00D86945" w:rsidRDefault="00D077E9" w:rsidP="00151ED1">
            <w:pPr>
              <w:rPr>
                <w:noProof/>
                <w:sz w:val="10"/>
                <w:szCs w:val="10"/>
              </w:rPr>
            </w:pPr>
          </w:p>
        </w:tc>
      </w:tr>
    </w:tbl>
    <w:p w14:paraId="7EC67BF2" w14:textId="02B86051" w:rsidR="00AB02A7" w:rsidRDefault="00D077E9" w:rsidP="00CA7865">
      <w:pPr>
        <w:spacing w:after="200"/>
        <w:rPr>
          <w:noProof/>
        </w:rPr>
      </w:pPr>
      <w:r>
        <w:rPr>
          <w:noProof/>
          <w:lang w:bidi="es-ES"/>
        </w:rPr>
        <w:br w:type="page"/>
      </w:r>
      <w:r w:rsidR="00CA7865">
        <w:rPr>
          <w:noProof/>
        </w:rPr>
        <w:lastRenderedPageBreak/>
        <w:t>Somos Cloud¡ una empresa dedicada al diseño web. E</w:t>
      </w:r>
      <w:r w:rsidR="00151ED1">
        <w:rPr>
          <w:noProof/>
        </w:rPr>
        <w:t>n el presente informe completaremos los items correspondientes del proyecto “</w:t>
      </w:r>
      <w:r w:rsidR="00214852">
        <w:rPr>
          <w:noProof/>
        </w:rPr>
        <w:t>Activar, nuestro primer proyecto</w:t>
      </w:r>
      <w:r w:rsidR="00151ED1">
        <w:rPr>
          <w:noProof/>
        </w:rPr>
        <w:t>” 2025, ademas detallaremos nuestro plan de desarrollo a futuro, metas y objetivos de la empresa, problemática a solucionar, analisis de mercado, flujo de caja</w:t>
      </w:r>
      <w:r w:rsidR="00214852">
        <w:rPr>
          <w:noProof/>
        </w:rPr>
        <w:t>, etc.</w:t>
      </w:r>
    </w:p>
    <w:p w14:paraId="3F709A66" w14:textId="77777777" w:rsidR="00214852" w:rsidRDefault="00214852" w:rsidP="00DF027C">
      <w:pPr>
        <w:rPr>
          <w:noProof/>
        </w:rPr>
      </w:pPr>
    </w:p>
    <w:p w14:paraId="1F8DE123" w14:textId="77777777" w:rsidR="0087605E" w:rsidRDefault="0087605E" w:rsidP="00AB02A7">
      <w:pPr>
        <w:spacing w:after="200"/>
        <w:rPr>
          <w:noProof/>
        </w:rPr>
      </w:pPr>
    </w:p>
    <w:p w14:paraId="6F8CEAC7" w14:textId="77777777" w:rsidR="00151ED1" w:rsidRDefault="00151ED1" w:rsidP="00AB02A7">
      <w:pPr>
        <w:spacing w:after="200"/>
        <w:rPr>
          <w:noProof/>
        </w:rPr>
      </w:pPr>
    </w:p>
    <w:p w14:paraId="0471953D" w14:textId="77777777" w:rsidR="00151ED1" w:rsidRDefault="00151ED1" w:rsidP="00AB02A7">
      <w:pPr>
        <w:spacing w:after="200"/>
        <w:rPr>
          <w:noProof/>
        </w:rPr>
      </w:pPr>
    </w:p>
    <w:p w14:paraId="3404ED30" w14:textId="77777777" w:rsidR="00151ED1" w:rsidRDefault="00151ED1" w:rsidP="00AB02A7">
      <w:pPr>
        <w:spacing w:after="200"/>
        <w:rPr>
          <w:noProof/>
        </w:rPr>
      </w:pPr>
    </w:p>
    <w:p w14:paraId="3873EDFE" w14:textId="77777777" w:rsidR="00151ED1" w:rsidRDefault="00151ED1" w:rsidP="00AB02A7">
      <w:pPr>
        <w:spacing w:after="200"/>
        <w:rPr>
          <w:noProof/>
        </w:rPr>
      </w:pPr>
    </w:p>
    <w:p w14:paraId="45D771E4" w14:textId="77777777" w:rsidR="00151ED1" w:rsidRDefault="00151ED1" w:rsidP="00AB02A7">
      <w:pPr>
        <w:spacing w:after="200"/>
        <w:rPr>
          <w:noProof/>
        </w:rPr>
      </w:pPr>
    </w:p>
    <w:p w14:paraId="28848903" w14:textId="77777777" w:rsidR="00151ED1" w:rsidRDefault="00151ED1" w:rsidP="00AB02A7">
      <w:pPr>
        <w:spacing w:after="200"/>
        <w:rPr>
          <w:noProof/>
        </w:rPr>
      </w:pPr>
    </w:p>
    <w:p w14:paraId="457F4BCB" w14:textId="77777777" w:rsidR="00151ED1" w:rsidRDefault="00151ED1" w:rsidP="00AB02A7">
      <w:pPr>
        <w:spacing w:after="200"/>
        <w:rPr>
          <w:noProof/>
        </w:rPr>
      </w:pPr>
    </w:p>
    <w:p w14:paraId="65284EA6" w14:textId="77777777" w:rsidR="00151ED1" w:rsidRDefault="00151ED1" w:rsidP="00AB02A7">
      <w:pPr>
        <w:spacing w:after="200"/>
        <w:rPr>
          <w:noProof/>
        </w:rPr>
      </w:pPr>
    </w:p>
    <w:p w14:paraId="71BAEBD1" w14:textId="77777777" w:rsidR="00151ED1" w:rsidRDefault="00151ED1" w:rsidP="00AB02A7">
      <w:pPr>
        <w:spacing w:after="200"/>
        <w:rPr>
          <w:noProof/>
        </w:rPr>
      </w:pPr>
    </w:p>
    <w:p w14:paraId="2E1A966D" w14:textId="77777777" w:rsidR="00151ED1" w:rsidRDefault="00151ED1" w:rsidP="00AB02A7">
      <w:pPr>
        <w:spacing w:after="200"/>
        <w:rPr>
          <w:noProof/>
        </w:rPr>
      </w:pPr>
    </w:p>
    <w:p w14:paraId="06B71A38" w14:textId="77777777" w:rsidR="00151ED1" w:rsidRDefault="00151ED1" w:rsidP="00AB02A7">
      <w:pPr>
        <w:spacing w:after="200"/>
        <w:rPr>
          <w:noProof/>
        </w:rPr>
      </w:pPr>
    </w:p>
    <w:p w14:paraId="6B60840A" w14:textId="77777777" w:rsidR="00151ED1" w:rsidRDefault="00151ED1" w:rsidP="00AB02A7">
      <w:pPr>
        <w:spacing w:after="200"/>
        <w:rPr>
          <w:noProof/>
        </w:rPr>
      </w:pPr>
    </w:p>
    <w:p w14:paraId="1FA3EBCE" w14:textId="77777777" w:rsidR="00151ED1" w:rsidRDefault="00151ED1" w:rsidP="00AB02A7">
      <w:pPr>
        <w:spacing w:after="200"/>
        <w:rPr>
          <w:noProof/>
        </w:rPr>
      </w:pPr>
    </w:p>
    <w:p w14:paraId="2291DE53" w14:textId="77777777" w:rsidR="00151ED1" w:rsidRDefault="00151ED1" w:rsidP="00AB02A7">
      <w:pPr>
        <w:spacing w:after="200"/>
        <w:rPr>
          <w:noProof/>
        </w:rPr>
      </w:pPr>
    </w:p>
    <w:p w14:paraId="26B4EDDA" w14:textId="77777777" w:rsidR="00151ED1" w:rsidRDefault="00151ED1" w:rsidP="00AB02A7">
      <w:pPr>
        <w:spacing w:after="200"/>
        <w:rPr>
          <w:noProof/>
        </w:rPr>
      </w:pPr>
    </w:p>
    <w:p w14:paraId="02128259" w14:textId="77777777" w:rsidR="00151ED1" w:rsidRDefault="00151ED1" w:rsidP="00AB02A7">
      <w:pPr>
        <w:spacing w:after="200"/>
        <w:rPr>
          <w:noProof/>
        </w:rPr>
      </w:pPr>
    </w:p>
    <w:p w14:paraId="199BAC53" w14:textId="77777777" w:rsidR="00151ED1" w:rsidRDefault="00151ED1" w:rsidP="00AB02A7">
      <w:pPr>
        <w:spacing w:after="200"/>
        <w:rPr>
          <w:noProof/>
        </w:rPr>
      </w:pPr>
    </w:p>
    <w:p w14:paraId="0D668160" w14:textId="77777777" w:rsidR="00151ED1" w:rsidRDefault="00151ED1" w:rsidP="00AB02A7">
      <w:pPr>
        <w:spacing w:after="200"/>
        <w:rPr>
          <w:noProof/>
        </w:rPr>
      </w:pPr>
    </w:p>
    <w:p w14:paraId="6E1B10C4" w14:textId="77777777" w:rsidR="00151ED1" w:rsidRDefault="00151ED1" w:rsidP="00AB02A7">
      <w:pPr>
        <w:spacing w:after="200"/>
        <w:rPr>
          <w:noProof/>
        </w:rPr>
      </w:pPr>
    </w:p>
    <w:p w14:paraId="1F4BF5BE" w14:textId="77777777" w:rsidR="00151ED1" w:rsidRDefault="00151ED1" w:rsidP="00AB02A7">
      <w:pPr>
        <w:spacing w:after="200"/>
        <w:rPr>
          <w:noProof/>
        </w:rPr>
      </w:pPr>
    </w:p>
    <w:p w14:paraId="0AE44DDA" w14:textId="4BB29EF0" w:rsidR="00151ED1" w:rsidRDefault="00214852" w:rsidP="00AB02A7">
      <w:pPr>
        <w:spacing w:after="200"/>
        <w:rPr>
          <w:noProof/>
        </w:rPr>
      </w:pPr>
      <w:r>
        <w:rPr>
          <w:noProof/>
        </w:rPr>
        <w:t>Caracteristicas:</w:t>
      </w:r>
    </w:p>
    <w:p w14:paraId="768454BA" w14:textId="28046768" w:rsidR="00214852" w:rsidRDefault="00214852" w:rsidP="00AB02A7">
      <w:pPr>
        <w:spacing w:after="200"/>
        <w:rPr>
          <w:noProof/>
        </w:rPr>
      </w:pPr>
      <w:r>
        <w:rPr>
          <w:noProof/>
        </w:rPr>
        <w:t>La problemática principal que venimos a solucionar es la visibilidad que tienen nuestros emprendimientos a nivel turistico, la mayoria de puntos de interes al no estar cituados en las calles centricas de nuestra ciudad (Carh</w:t>
      </w:r>
      <w:r w:rsidR="00CA7865">
        <w:rPr>
          <w:noProof/>
        </w:rPr>
        <w:t>ué) no llegan facilmente a los turistas, es mas, a los propios habitantes tampoco.</w:t>
      </w:r>
    </w:p>
    <w:p w14:paraId="2D0EEA00" w14:textId="37DE793B" w:rsidR="00CA7865" w:rsidRDefault="00CA7865" w:rsidP="00AB02A7">
      <w:pPr>
        <w:spacing w:after="200"/>
        <w:rPr>
          <w:noProof/>
        </w:rPr>
      </w:pPr>
      <w:r>
        <w:rPr>
          <w:noProof/>
        </w:rPr>
        <w:t>La sulucion que planteamos desde nuestra empresa Cloud¡ es dar visibilidad a todas estas empresas en el mercado turistico por medio de</w:t>
      </w:r>
      <w:r w:rsidR="0060642D">
        <w:rPr>
          <w:noProof/>
        </w:rPr>
        <w:t xml:space="preserve"> la</w:t>
      </w:r>
      <w:r>
        <w:rPr>
          <w:noProof/>
        </w:rPr>
        <w:t xml:space="preserve"> digitalizacion</w:t>
      </w:r>
      <w:r w:rsidR="0060642D">
        <w:rPr>
          <w:noProof/>
        </w:rPr>
        <w:t xml:space="preserve"> de sus locales ya sean fisicos o por medio de redes sociales (instagram¸Facebook, Telegram, etc) planteando un mega proyecto a futuro que uniria a todos los comercios de la zona en una web turistica de todo carhue.</w:t>
      </w:r>
    </w:p>
    <w:p w14:paraId="0E043FD2" w14:textId="77777777" w:rsidR="0060642D" w:rsidRDefault="0060642D" w:rsidP="00AB02A7">
      <w:pPr>
        <w:spacing w:after="200"/>
        <w:rPr>
          <w:noProof/>
        </w:rPr>
      </w:pPr>
    </w:p>
    <w:p w14:paraId="2EDA7695" w14:textId="0CEDCBB0" w:rsidR="0060642D" w:rsidRDefault="0060642D" w:rsidP="00AB02A7">
      <w:pPr>
        <w:spacing w:after="200"/>
        <w:rPr>
          <w:noProof/>
        </w:rPr>
      </w:pPr>
      <w:r>
        <w:rPr>
          <w:noProof/>
        </w:rPr>
        <w:t>Analisis de mercado:</w:t>
      </w:r>
    </w:p>
    <w:p w14:paraId="72D8D9F7" w14:textId="3EA6AD60" w:rsidR="0060642D" w:rsidRDefault="0091448E" w:rsidP="00AB02A7">
      <w:pPr>
        <w:spacing w:after="200"/>
        <w:rPr>
          <w:noProof/>
        </w:rPr>
      </w:pPr>
      <w:r>
        <w:rPr>
          <w:noProof/>
        </w:rPr>
        <w:t>Nuestra idea de trabajo seria incluir todos los comercios de la zona, si bien nos gustaria arrancar con la parte mas turistica (restaurantes, bar, cafeterias, hoteles, etc) estamos abiertos a colaborar con todos los comercios de la ciudad, ya sean tiendas de repuestos, supermercados, tiendas de ropa, etc. Desde nuestro lugar estamos a disposición de cualquier empresa o nicho que nececite nuestros servicios o quiera ser parte de esta movida.</w:t>
      </w:r>
    </w:p>
    <w:p w14:paraId="51C5310E" w14:textId="112BD030" w:rsidR="0091448E" w:rsidRDefault="0091448E" w:rsidP="00AB02A7">
      <w:pPr>
        <w:spacing w:after="200"/>
        <w:rPr>
          <w:noProof/>
        </w:rPr>
      </w:pPr>
      <w:r>
        <w:rPr>
          <w:noProof/>
        </w:rPr>
        <w:t>Nuestra empresa provee un servicio unico en la zona ya que planea abarcar toda la ciudad y crear asi la iniciativa “Hola Carhué”</w:t>
      </w:r>
      <w:r w:rsidR="00BE3C7C">
        <w:rPr>
          <w:noProof/>
        </w:rPr>
        <w:t>.</w:t>
      </w:r>
    </w:p>
    <w:p w14:paraId="6899EDCA" w14:textId="129B325D" w:rsidR="00BE3C7C" w:rsidRDefault="00BE3C7C" w:rsidP="00AB02A7">
      <w:pPr>
        <w:spacing w:after="200"/>
        <w:rPr>
          <w:noProof/>
        </w:rPr>
      </w:pPr>
      <w:r>
        <w:rPr>
          <w:noProof/>
        </w:rPr>
        <w:t>Nuestros principales proveedores son:</w:t>
      </w:r>
    </w:p>
    <w:p w14:paraId="64392657" w14:textId="59EE2518" w:rsidR="00BE3C7C" w:rsidRDefault="00BE3C7C" w:rsidP="00AB02A7">
      <w:pPr>
        <w:spacing w:after="200"/>
        <w:rPr>
          <w:noProof/>
        </w:rPr>
      </w:pPr>
      <w:r>
        <w:rPr>
          <w:noProof/>
        </w:rPr>
        <w:t>Snoopy (fibra optica)</w:t>
      </w:r>
    </w:p>
    <w:p w14:paraId="59511DC1" w14:textId="793C1698" w:rsidR="00BE3C7C" w:rsidRDefault="00BE3C7C" w:rsidP="00AB02A7">
      <w:pPr>
        <w:spacing w:after="200"/>
        <w:rPr>
          <w:noProof/>
        </w:rPr>
      </w:pPr>
      <w:r>
        <w:rPr>
          <w:noProof/>
        </w:rPr>
        <w:t>Movistar (</w:t>
      </w:r>
      <w:r w:rsidR="00DD71F7">
        <w:rPr>
          <w:noProof/>
        </w:rPr>
        <w:t>red movil)</w:t>
      </w:r>
    </w:p>
    <w:p w14:paraId="3D34106E" w14:textId="1481F702" w:rsidR="00DD71F7" w:rsidRDefault="00DD71F7" w:rsidP="00AB02A7">
      <w:pPr>
        <w:spacing w:after="200"/>
        <w:rPr>
          <w:noProof/>
        </w:rPr>
      </w:pPr>
      <w:r>
        <w:rPr>
          <w:noProof/>
        </w:rPr>
        <w:t>Hostinger (host)</w:t>
      </w:r>
    </w:p>
    <w:p w14:paraId="35F3CBE1" w14:textId="15F442C2" w:rsidR="00DD71F7" w:rsidRDefault="00DD71F7" w:rsidP="00AB02A7">
      <w:pPr>
        <w:spacing w:after="200"/>
        <w:rPr>
          <w:noProof/>
        </w:rPr>
      </w:pPr>
      <w:r>
        <w:rPr>
          <w:noProof/>
        </w:rPr>
        <w:t>Nic.ar (dominio)</w:t>
      </w:r>
    </w:p>
    <w:p w14:paraId="6E2091C5" w14:textId="72D58F83" w:rsidR="00214852" w:rsidRDefault="00DD71F7" w:rsidP="00AB02A7">
      <w:pPr>
        <w:spacing w:after="200"/>
        <w:rPr>
          <w:noProof/>
        </w:rPr>
      </w:pPr>
      <w:r>
        <w:rPr>
          <w:noProof/>
        </w:rPr>
        <w:t>Edes Sur (electricidad)</w:t>
      </w:r>
    </w:p>
    <w:p w14:paraId="4F0A3116" w14:textId="77777777" w:rsidR="00DD71F7" w:rsidRDefault="00DD71F7" w:rsidP="00AB02A7">
      <w:pPr>
        <w:spacing w:after="200"/>
        <w:rPr>
          <w:noProof/>
        </w:rPr>
      </w:pPr>
    </w:p>
    <w:p w14:paraId="77FDDAD6" w14:textId="43CC6726" w:rsidR="00DD71F7" w:rsidRDefault="00DD71F7" w:rsidP="00AB02A7">
      <w:pPr>
        <w:spacing w:after="200"/>
        <w:rPr>
          <w:noProof/>
        </w:rPr>
      </w:pPr>
      <w:r>
        <w:rPr>
          <w:noProof/>
        </w:rPr>
        <w:lastRenderedPageBreak/>
        <w:t>Recursos:</w:t>
      </w:r>
    </w:p>
    <w:p w14:paraId="2D511205" w14:textId="0C5363AD" w:rsidR="00DD71F7" w:rsidRDefault="00DD71F7" w:rsidP="00AB02A7">
      <w:pPr>
        <w:spacing w:after="200"/>
        <w:rPr>
          <w:noProof/>
        </w:rPr>
      </w:pPr>
      <w:r>
        <w:rPr>
          <w:noProof/>
        </w:rPr>
        <w:t>En este apartado</w:t>
      </w:r>
      <w:r w:rsidR="008C6E8F">
        <w:rPr>
          <w:noProof/>
        </w:rPr>
        <w:t xml:space="preserve"> hay que tener en cuenta que somos una empresa que vio sus inicios hace muy poco, por ende no contamos con herramientas de trabajo adecuadas. Por el momento no contamos con ninguna computadora propia, ademas de ser dos las personas que llevan a cabo este proyecto.</w:t>
      </w:r>
    </w:p>
    <w:p w14:paraId="4DFB4220" w14:textId="0BC455EC" w:rsidR="008C6E8F" w:rsidRDefault="008C6E8F" w:rsidP="00AB02A7">
      <w:pPr>
        <w:spacing w:after="200"/>
        <w:rPr>
          <w:noProof/>
        </w:rPr>
      </w:pPr>
      <w:r>
        <w:rPr>
          <w:noProof/>
        </w:rPr>
        <w:t>Los recursos que solicitamos para llevar a cabo el proyecto en un principio son:</w:t>
      </w:r>
    </w:p>
    <w:p w14:paraId="370789AA" w14:textId="0345176F" w:rsidR="008C6E8F" w:rsidRDefault="008C6E8F" w:rsidP="008C6E8F">
      <w:pPr>
        <w:pStyle w:val="Prrafodelista"/>
        <w:numPr>
          <w:ilvl w:val="0"/>
          <w:numId w:val="1"/>
        </w:numPr>
        <w:spacing w:after="200"/>
        <w:rPr>
          <w:noProof/>
        </w:rPr>
      </w:pPr>
      <w:r>
        <w:rPr>
          <w:noProof/>
        </w:rPr>
        <w:t>Dos Notebook Lenovo Idealpad 15IAU7 Core I3-1215U</w:t>
      </w:r>
    </w:p>
    <w:p w14:paraId="10D0CD10" w14:textId="073071A7" w:rsidR="008C6E8F" w:rsidRDefault="008C6E8F" w:rsidP="008C6E8F">
      <w:pPr>
        <w:spacing w:after="200"/>
        <w:rPr>
          <w:noProof/>
        </w:rPr>
      </w:pPr>
      <w:r>
        <w:rPr>
          <w:noProof/>
        </w:rPr>
        <w:t>Teniendo en cuenta que los programas requeridos, aparte de los dominios y host si bien cuestan dinero los tenemos en cuenta dentro de lo que es el flujo de caja.</w:t>
      </w:r>
    </w:p>
    <w:p w14:paraId="47715847" w14:textId="77777777" w:rsidR="008C6E8F" w:rsidRDefault="008C6E8F" w:rsidP="008C6E8F">
      <w:pPr>
        <w:spacing w:after="200"/>
        <w:rPr>
          <w:noProof/>
        </w:rPr>
      </w:pPr>
    </w:p>
    <w:p w14:paraId="5F95DDFA" w14:textId="2FE88FD1" w:rsidR="008C6E8F" w:rsidRDefault="008C6E8F" w:rsidP="008C6E8F">
      <w:pPr>
        <w:spacing w:after="200"/>
        <w:rPr>
          <w:noProof/>
        </w:rPr>
      </w:pPr>
      <w:r>
        <w:rPr>
          <w:noProof/>
        </w:rPr>
        <w:t>Flujo de Caja</w:t>
      </w:r>
    </w:p>
    <w:p w14:paraId="067B9122" w14:textId="77777777" w:rsidR="008C6E8F" w:rsidRDefault="008C6E8F" w:rsidP="008C6E8F">
      <w:pPr>
        <w:spacing w:after="200"/>
        <w:rPr>
          <w:noProof/>
        </w:rPr>
      </w:pPr>
    </w:p>
    <w:p w14:paraId="38590259" w14:textId="3FE1D06F" w:rsidR="00151ED1" w:rsidRDefault="008C6E8F" w:rsidP="00AB02A7">
      <w:pPr>
        <w:spacing w:after="200"/>
        <w:rPr>
          <w:noProof/>
        </w:rPr>
      </w:pPr>
      <w:r>
        <w:rPr>
          <w:noProof/>
        </w:rPr>
        <w:t xml:space="preserve">Adentrandonos en el impacto territorial el proyecto presenta una innovacion cultural ya que </w:t>
      </w:r>
      <w:r w:rsidR="008746CF">
        <w:rPr>
          <w:noProof/>
        </w:rPr>
        <w:t xml:space="preserve">queremos representar la red de comercio turistico agregando los mercados y tiendas, nuestro proyecto es bastante hambicioso ya que queremos que sea interactivo con los huespedes que visiten nuestra web de Cloud¡ donde en la misma se va a situar, insisto, de manera sumamente interactiva todas las webs </w:t>
      </w:r>
      <w:r w:rsidR="00407CA6">
        <w:rPr>
          <w:noProof/>
        </w:rPr>
        <w:t>de nuestros cliente</w:t>
      </w:r>
      <w:r w:rsidR="009308FE">
        <w:rPr>
          <w:noProof/>
        </w:rPr>
        <w:t xml:space="preserve">s. Obviamente </w:t>
      </w:r>
      <w:r w:rsidR="00407CA6">
        <w:rPr>
          <w:noProof/>
        </w:rPr>
        <w:t>varia su calidad depend</w:t>
      </w:r>
      <w:r w:rsidR="009308FE">
        <w:rPr>
          <w:noProof/>
        </w:rPr>
        <w:t>e</w:t>
      </w:r>
      <w:r w:rsidR="00407CA6">
        <w:rPr>
          <w:noProof/>
        </w:rPr>
        <w:t xml:space="preserve"> del pack que contraten de nuestros servicios</w:t>
      </w:r>
      <w:r w:rsidR="009308FE">
        <w:rPr>
          <w:noProof/>
        </w:rPr>
        <w:t>, a que nos referimos, si bien la web de Cloud¡ al ser propia va a tener a disposición todos los recursos intelectuales y de programacion que disponemos los clientes van a tener la opcion de elegir el plan requerido.</w:t>
      </w:r>
    </w:p>
    <w:p w14:paraId="63BCFC8D" w14:textId="5FAB2250" w:rsidR="009308FE" w:rsidRDefault="009308FE" w:rsidP="00AB02A7">
      <w:pPr>
        <w:spacing w:after="200"/>
        <w:rPr>
          <w:noProof/>
        </w:rPr>
      </w:pPr>
      <w:r>
        <w:rPr>
          <w:noProof/>
        </w:rPr>
        <w:t>Teniendo en cuenta el segundo item de la planilla, esta web en un futuro podria abarcar todas las localudades de nuestro distrito e incluso mas, obviamente siendo un proyecto mas grande no solo va a estar pensado a futuro, sino requeririamos de una rentabilidad positiva en la etapa “Hola Carhué” para poder plantear mas personal para abarcar mas distritos.</w:t>
      </w:r>
    </w:p>
    <w:p w14:paraId="0579E5F5" w14:textId="77777777" w:rsidR="008B1E22" w:rsidRDefault="008B1E22" w:rsidP="00AB02A7">
      <w:pPr>
        <w:spacing w:after="200"/>
        <w:rPr>
          <w:noProof/>
        </w:rPr>
      </w:pPr>
    </w:p>
    <w:p w14:paraId="769D5A79" w14:textId="77777777" w:rsidR="008B1E22" w:rsidRDefault="008B1E22" w:rsidP="00AB02A7">
      <w:pPr>
        <w:spacing w:after="200"/>
        <w:rPr>
          <w:noProof/>
        </w:rPr>
      </w:pPr>
    </w:p>
    <w:p w14:paraId="49E26258" w14:textId="77777777" w:rsidR="00151ED1" w:rsidRDefault="00151ED1" w:rsidP="00AB02A7">
      <w:pPr>
        <w:spacing w:after="200"/>
        <w:rPr>
          <w:noProof/>
        </w:rPr>
      </w:pPr>
    </w:p>
    <w:p w14:paraId="16CB29D1" w14:textId="58E6A98D" w:rsidR="008B1E22" w:rsidRDefault="008B1E22" w:rsidP="00AB02A7">
      <w:pPr>
        <w:spacing w:after="200"/>
        <w:rPr>
          <w:noProof/>
        </w:rPr>
      </w:pPr>
      <w:r>
        <w:rPr>
          <w:noProof/>
        </w:rPr>
        <w:lastRenderedPageBreak/>
        <w:t>Proceso productivo</w:t>
      </w:r>
    </w:p>
    <w:p w14:paraId="305B198E" w14:textId="23A827C5" w:rsidR="008B1E22" w:rsidRDefault="008B1E22" w:rsidP="00AB02A7">
      <w:pPr>
        <w:spacing w:after="200"/>
        <w:rPr>
          <w:noProof/>
        </w:rPr>
      </w:pPr>
      <w:r>
        <w:rPr>
          <w:noProof/>
        </w:rPr>
        <w:t>Si bien contamos con espacio fisico la idea de la empresa es pensando a futuro conseguir la habilitacion municipal y pasar a ser monotributistas</w:t>
      </w:r>
      <w:r w:rsidR="00C877C8">
        <w:rPr>
          <w:noProof/>
        </w:rPr>
        <w:t xml:space="preserve"> para trabajar dentro de los margenes legales.</w:t>
      </w:r>
    </w:p>
    <w:p w14:paraId="7C05BC25" w14:textId="72D14D0E" w:rsidR="00C877C8" w:rsidRDefault="00C877C8" w:rsidP="00AB02A7">
      <w:pPr>
        <w:spacing w:after="200"/>
        <w:rPr>
          <w:noProof/>
        </w:rPr>
      </w:pPr>
      <w:r>
        <w:rPr>
          <w:noProof/>
        </w:rPr>
        <w:t>Como tal no tenesmos un proceso de produccion, sin embargo vamos a detallar nuestra manera de trabajar.</w:t>
      </w:r>
    </w:p>
    <w:p w14:paraId="0A0F9284" w14:textId="77777777" w:rsidR="005C03C6" w:rsidRDefault="00C877C8" w:rsidP="00AB02A7">
      <w:pPr>
        <w:spacing w:after="200"/>
        <w:rPr>
          <w:noProof/>
        </w:rPr>
      </w:pPr>
      <w:r>
        <w:rPr>
          <w:noProof/>
        </w:rPr>
        <w:t>Esta iniciativa empieza con nuestra pagina de Cloud¡, el diseño de esta pagina esta en proceso</w:t>
      </w:r>
      <w:r w:rsidR="005C03C6">
        <w:rPr>
          <w:noProof/>
        </w:rPr>
        <w:t>, estimamos que con la inversion de “Activar” la web principal estaria al 100%.</w:t>
      </w:r>
    </w:p>
    <w:p w14:paraId="4C5BB3EC" w14:textId="29707769" w:rsidR="00C877C8" w:rsidRDefault="005C03C6" w:rsidP="00AB02A7">
      <w:pPr>
        <w:spacing w:after="200"/>
        <w:rPr>
          <w:noProof/>
        </w:rPr>
      </w:pPr>
      <w:r>
        <w:rPr>
          <w:noProof/>
        </w:rPr>
        <w:t xml:space="preserve">Y ahí es donde entraria en accion la produccion  </w:t>
      </w:r>
    </w:p>
    <w:p w14:paraId="08B96BA5" w14:textId="77777777" w:rsidR="008B1E22" w:rsidRPr="00D70D02" w:rsidRDefault="008B1E22" w:rsidP="00AB02A7">
      <w:pPr>
        <w:spacing w:after="200"/>
        <w:rPr>
          <w:noProof/>
        </w:rPr>
      </w:pPr>
    </w:p>
    <w:sectPr w:rsidR="008B1E22" w:rsidRPr="00D70D02" w:rsidSect="00AB02A7">
      <w:headerReference w:type="default" r:id="rId8"/>
      <w:footerReference w:type="default" r:id="rId9"/>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BEEFE" w14:textId="77777777" w:rsidR="009C7A0F" w:rsidRDefault="009C7A0F">
      <w:r>
        <w:separator/>
      </w:r>
    </w:p>
    <w:p w14:paraId="5C2C5B2A" w14:textId="77777777" w:rsidR="009C7A0F" w:rsidRDefault="009C7A0F"/>
  </w:endnote>
  <w:endnote w:type="continuationSeparator" w:id="0">
    <w:p w14:paraId="501D1FDC" w14:textId="77777777" w:rsidR="009C7A0F" w:rsidRDefault="009C7A0F">
      <w:r>
        <w:continuationSeparator/>
      </w:r>
    </w:p>
    <w:p w14:paraId="085C16CA" w14:textId="77777777" w:rsidR="009C7A0F" w:rsidRDefault="009C7A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890194395"/>
      <w:docPartObj>
        <w:docPartGallery w:val="Page Numbers (Bottom of Page)"/>
        <w:docPartUnique/>
      </w:docPartObj>
    </w:sdtPr>
    <w:sdtContent>
      <w:p w14:paraId="7C904BFC"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46BFF6B0"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7E3F5" w14:textId="77777777" w:rsidR="009C7A0F" w:rsidRDefault="009C7A0F">
      <w:r>
        <w:separator/>
      </w:r>
    </w:p>
    <w:p w14:paraId="51E10F09" w14:textId="77777777" w:rsidR="009C7A0F" w:rsidRDefault="009C7A0F"/>
  </w:footnote>
  <w:footnote w:type="continuationSeparator" w:id="0">
    <w:p w14:paraId="2EDDE2F9" w14:textId="77777777" w:rsidR="009C7A0F" w:rsidRDefault="009C7A0F">
      <w:r>
        <w:continuationSeparator/>
      </w:r>
    </w:p>
    <w:p w14:paraId="1159364A" w14:textId="77777777" w:rsidR="009C7A0F" w:rsidRDefault="009C7A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6A59483B" w14:textId="77777777" w:rsidTr="00360494">
      <w:trPr>
        <w:trHeight w:val="978"/>
      </w:trPr>
      <w:tc>
        <w:tcPr>
          <w:tcW w:w="10035" w:type="dxa"/>
          <w:tcBorders>
            <w:top w:val="nil"/>
            <w:left w:val="nil"/>
            <w:bottom w:val="single" w:sz="36" w:space="0" w:color="34ABA2" w:themeColor="accent3"/>
            <w:right w:val="nil"/>
          </w:tcBorders>
        </w:tcPr>
        <w:p w14:paraId="7183DA44" w14:textId="77777777" w:rsidR="00D077E9" w:rsidRDefault="00D077E9">
          <w:pPr>
            <w:pStyle w:val="Encabezado"/>
            <w:rPr>
              <w:noProof/>
            </w:rPr>
          </w:pPr>
        </w:p>
      </w:tc>
    </w:tr>
  </w:tbl>
  <w:p w14:paraId="7E34DE11"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42652"/>
    <w:multiLevelType w:val="hybridMultilevel"/>
    <w:tmpl w:val="820A45A6"/>
    <w:lvl w:ilvl="0" w:tplc="5A0C1164">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527330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ED1"/>
    <w:rsid w:val="0002482E"/>
    <w:rsid w:val="00050324"/>
    <w:rsid w:val="000747A0"/>
    <w:rsid w:val="000A0150"/>
    <w:rsid w:val="000E63C9"/>
    <w:rsid w:val="00130E9D"/>
    <w:rsid w:val="00150A6D"/>
    <w:rsid w:val="00151ED1"/>
    <w:rsid w:val="00185B35"/>
    <w:rsid w:val="001F2BC8"/>
    <w:rsid w:val="001F5F6B"/>
    <w:rsid w:val="00214852"/>
    <w:rsid w:val="00243EBC"/>
    <w:rsid w:val="00246A35"/>
    <w:rsid w:val="00284348"/>
    <w:rsid w:val="002F51F5"/>
    <w:rsid w:val="00312137"/>
    <w:rsid w:val="00330359"/>
    <w:rsid w:val="0033762F"/>
    <w:rsid w:val="00360494"/>
    <w:rsid w:val="00366C7E"/>
    <w:rsid w:val="00384EA3"/>
    <w:rsid w:val="003A39A1"/>
    <w:rsid w:val="003C2191"/>
    <w:rsid w:val="003D3863"/>
    <w:rsid w:val="00407CA6"/>
    <w:rsid w:val="004110DE"/>
    <w:rsid w:val="0044085A"/>
    <w:rsid w:val="004B21A5"/>
    <w:rsid w:val="004E5FEE"/>
    <w:rsid w:val="005037F0"/>
    <w:rsid w:val="00516A86"/>
    <w:rsid w:val="005275F6"/>
    <w:rsid w:val="00572102"/>
    <w:rsid w:val="005C03C6"/>
    <w:rsid w:val="005F1BB0"/>
    <w:rsid w:val="0060642D"/>
    <w:rsid w:val="00656C4D"/>
    <w:rsid w:val="006E5716"/>
    <w:rsid w:val="007302B3"/>
    <w:rsid w:val="00730733"/>
    <w:rsid w:val="007309A6"/>
    <w:rsid w:val="00730E3A"/>
    <w:rsid w:val="00736AAF"/>
    <w:rsid w:val="00765B2A"/>
    <w:rsid w:val="00783A34"/>
    <w:rsid w:val="007C6B52"/>
    <w:rsid w:val="007D16C5"/>
    <w:rsid w:val="007F5BD7"/>
    <w:rsid w:val="00862FE4"/>
    <w:rsid w:val="0086389A"/>
    <w:rsid w:val="008746CF"/>
    <w:rsid w:val="0087605E"/>
    <w:rsid w:val="008941AE"/>
    <w:rsid w:val="008B1E22"/>
    <w:rsid w:val="008B1FEE"/>
    <w:rsid w:val="008C6E8F"/>
    <w:rsid w:val="00903C32"/>
    <w:rsid w:val="0091448E"/>
    <w:rsid w:val="00916B16"/>
    <w:rsid w:val="009173B9"/>
    <w:rsid w:val="009308FE"/>
    <w:rsid w:val="0093335D"/>
    <w:rsid w:val="0093613E"/>
    <w:rsid w:val="00943026"/>
    <w:rsid w:val="00966B81"/>
    <w:rsid w:val="00977F79"/>
    <w:rsid w:val="009C7720"/>
    <w:rsid w:val="009C7A0F"/>
    <w:rsid w:val="00A23AFA"/>
    <w:rsid w:val="00A31B3E"/>
    <w:rsid w:val="00A532F3"/>
    <w:rsid w:val="00A55F70"/>
    <w:rsid w:val="00A8489E"/>
    <w:rsid w:val="00AB02A7"/>
    <w:rsid w:val="00AC29F3"/>
    <w:rsid w:val="00B231E5"/>
    <w:rsid w:val="00BE3C7C"/>
    <w:rsid w:val="00C02B87"/>
    <w:rsid w:val="00C3131C"/>
    <w:rsid w:val="00C4086D"/>
    <w:rsid w:val="00C877C8"/>
    <w:rsid w:val="00CA1896"/>
    <w:rsid w:val="00CA7865"/>
    <w:rsid w:val="00CB5B28"/>
    <w:rsid w:val="00CF5371"/>
    <w:rsid w:val="00D0323A"/>
    <w:rsid w:val="00D0559F"/>
    <w:rsid w:val="00D064B5"/>
    <w:rsid w:val="00D077E9"/>
    <w:rsid w:val="00D42CB7"/>
    <w:rsid w:val="00D5413D"/>
    <w:rsid w:val="00D570A9"/>
    <w:rsid w:val="00D70D02"/>
    <w:rsid w:val="00D770C7"/>
    <w:rsid w:val="00D86945"/>
    <w:rsid w:val="00D90290"/>
    <w:rsid w:val="00DC706A"/>
    <w:rsid w:val="00DD152F"/>
    <w:rsid w:val="00DD71F7"/>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5F548"/>
  <w15:docId w15:val="{04AF92E8-F9D4-4408-861A-BF86C97EE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Prrafodelista">
    <w:name w:val="List Paragraph"/>
    <w:basedOn w:val="Normal"/>
    <w:uiPriority w:val="34"/>
    <w:unhideWhenUsed/>
    <w:qFormat/>
    <w:rsid w:val="008C6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ka\AppData\Local\Microsoft\Office\16.0\DTS\es-AR%7bC3D709DE-D451-402E-926C-27A0ABD8E6F1%7d\%7b05C25090-A1C8-4211-81DA-92008701E263%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0934B2735F045C488D815AFDA07DDA3"/>
        <w:category>
          <w:name w:val="General"/>
          <w:gallery w:val="placeholder"/>
        </w:category>
        <w:types>
          <w:type w:val="bbPlcHdr"/>
        </w:types>
        <w:behaviors>
          <w:behavior w:val="content"/>
        </w:behaviors>
        <w:guid w:val="{3C6A6AD1-AC58-44EE-882C-B64BCFBBE9CB}"/>
      </w:docPartPr>
      <w:docPartBody>
        <w:p w:rsidR="00000000" w:rsidRDefault="00000000">
          <w:pPr>
            <w:pStyle w:val="D0934B2735F045C488D815AFDA07DDA3"/>
          </w:pPr>
          <w:r>
            <w:rPr>
              <w:noProof/>
              <w:lang w:bidi="es-ES"/>
            </w:rPr>
            <w:t>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62F"/>
    <w:rsid w:val="00A55F70"/>
    <w:rsid w:val="00C0262F"/>
    <w:rsid w:val="00F774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AR" w:eastAsia="es-A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0E2841" w:themeColor="text2"/>
      <w:spacing w:val="20"/>
      <w:kern w:val="0"/>
      <w:sz w:val="32"/>
      <w:szCs w:val="22"/>
      <w:lang w:val="es-ES" w:eastAsia="en-US"/>
      <w14:ligatures w14:val="none"/>
    </w:rPr>
  </w:style>
  <w:style w:type="character" w:customStyle="1" w:styleId="SubttuloCar">
    <w:name w:val="Subtítulo Car"/>
    <w:basedOn w:val="Fuentedeprrafopredeter"/>
    <w:link w:val="Subttulo"/>
    <w:uiPriority w:val="2"/>
    <w:rPr>
      <w:caps/>
      <w:color w:val="0E2841" w:themeColor="text2"/>
      <w:spacing w:val="20"/>
      <w:kern w:val="0"/>
      <w:sz w:val="32"/>
      <w:szCs w:val="22"/>
      <w:lang w:val="es-ES" w:eastAsia="en-US"/>
      <w14:ligatures w14:val="none"/>
    </w:rPr>
  </w:style>
  <w:style w:type="paragraph" w:customStyle="1" w:styleId="2CFD33DF2C424446A9677DA6D159E2C8">
    <w:name w:val="2CFD33DF2C424446A9677DA6D159E2C8"/>
  </w:style>
  <w:style w:type="paragraph" w:customStyle="1" w:styleId="D0934B2735F045C488D815AFDA07DDA3">
    <w:name w:val="D0934B2735F045C488D815AFDA07DDA3"/>
  </w:style>
  <w:style w:type="paragraph" w:customStyle="1" w:styleId="C38CB19E9B69470E80E1C133591DF436">
    <w:name w:val="C38CB19E9B69470E80E1C133591DF436"/>
  </w:style>
  <w:style w:type="paragraph" w:customStyle="1" w:styleId="DABDCBA178E54A67BA99EB03A60AA6E0">
    <w:name w:val="DABDCBA178E54A67BA99EB03A60AA6E0"/>
  </w:style>
  <w:style w:type="paragraph" w:customStyle="1" w:styleId="1DE8F80471F64D70A5CD6004BFB040A5">
    <w:name w:val="1DE8F80471F64D70A5CD6004BFB040A5"/>
  </w:style>
  <w:style w:type="paragraph" w:customStyle="1" w:styleId="E6F5C632A1B04B2289A19814A4133ED2">
    <w:name w:val="E6F5C632A1B04B2289A19814A4133ED2"/>
  </w:style>
  <w:style w:type="paragraph" w:customStyle="1" w:styleId="7F54F69DC1EA4B2DB2255FFDB40B38CB">
    <w:name w:val="7F54F69DC1EA4B2DB2255FFDB40B38CB"/>
  </w:style>
  <w:style w:type="paragraph" w:customStyle="1" w:styleId="9B6FE552326B4B7D8BD03F858A5314C3">
    <w:name w:val="9B6FE552326B4B7D8BD03F858A5314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{05C25090-A1C8-4211-81DA-92008701E263}tf16392850_win32</Template>
  <TotalTime>142</TotalTime>
  <Pages>5</Pages>
  <Words>616</Words>
  <Characters>3392</Characters>
  <Application>Microsoft Office Word</Application>
  <DocSecurity>0</DocSecurity>
  <Lines>28</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Erika Villafañe</dc:creator>
  <cp:keywords/>
  <cp:lastModifiedBy>eru .</cp:lastModifiedBy>
  <cp:revision>1</cp:revision>
  <cp:lastPrinted>2006-08-01T17:47:00Z</cp:lastPrinted>
  <dcterms:created xsi:type="dcterms:W3CDTF">2025-05-27T11:12:00Z</dcterms:created>
  <dcterms:modified xsi:type="dcterms:W3CDTF">2025-05-27T14:07:00Z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